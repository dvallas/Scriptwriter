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09F5" w14:textId="77777777" w:rsidR="00512F86" w:rsidRPr="004736F6" w:rsidRDefault="00512F86" w:rsidP="004736F6">
      <w:pPr>
        <w:pStyle w:val="sDialog"/>
      </w:pPr>
    </w:p>
    <w:sectPr w:rsidR="00512F86" w:rsidRPr="004736F6">
      <w:headerReference w:type="default" r:id="rId7"/>
      <w:pgSz w:w="12240" w:h="15840" w:code="1"/>
      <w:pgMar w:top="1800" w:right="1440" w:bottom="1800" w:left="1440" w:header="720" w:footer="720" w:gutter="432"/>
      <w:paperSrc w:first="14" w:other="14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272B" w14:textId="77777777" w:rsidR="00DF6E2D" w:rsidRDefault="00DF6E2D">
      <w:r>
        <w:separator/>
      </w:r>
    </w:p>
  </w:endnote>
  <w:endnote w:type="continuationSeparator" w:id="0">
    <w:p w14:paraId="10FF63B7" w14:textId="77777777" w:rsidR="00DF6E2D" w:rsidRDefault="00DF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9D777" w14:textId="77777777" w:rsidR="00DF6E2D" w:rsidRDefault="00DF6E2D">
      <w:r>
        <w:separator/>
      </w:r>
    </w:p>
  </w:footnote>
  <w:footnote w:type="continuationSeparator" w:id="0">
    <w:p w14:paraId="3E959D90" w14:textId="77777777" w:rsidR="00DF6E2D" w:rsidRDefault="00DF6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4E849" w14:textId="77777777" w:rsidR="003B2F6A" w:rsidRDefault="003B2F6A">
    <w:pPr>
      <w:tabs>
        <w:tab w:val="right" w:pos="9540"/>
        <w:tab w:val="right" w:pos="10800"/>
      </w:tabs>
      <w:jc w:val="right"/>
      <w:rPr>
        <w:rStyle w:val="PageNumber"/>
      </w:rPr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.</w:t>
    </w:r>
  </w:p>
  <w:p w14:paraId="45401714" w14:textId="77777777" w:rsidR="003B2F6A" w:rsidRDefault="003B2F6A">
    <w:pPr>
      <w:tabs>
        <w:tab w:val="right" w:pos="9540"/>
        <w:tab w:val="right" w:pos="10800"/>
      </w:tabs>
      <w:jc w:val="right"/>
      <w:rPr>
        <w:rStyle w:val="PageNumber"/>
      </w:rPr>
    </w:pPr>
  </w:p>
  <w:p w14:paraId="46C23CF2" w14:textId="77777777" w:rsidR="003B2F6A" w:rsidRDefault="003B2F6A">
    <w:pPr>
      <w:tabs>
        <w:tab w:val="right" w:pos="9540"/>
        <w:tab w:val="right" w:pos="108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581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6051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D07B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0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B83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28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54A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18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80C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B6A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SpellingErrors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4E1"/>
    <w:rsid w:val="000554E1"/>
    <w:rsid w:val="00061D99"/>
    <w:rsid w:val="000659FE"/>
    <w:rsid w:val="00082611"/>
    <w:rsid w:val="00150B45"/>
    <w:rsid w:val="00160699"/>
    <w:rsid w:val="00263062"/>
    <w:rsid w:val="002852C7"/>
    <w:rsid w:val="002F0C3E"/>
    <w:rsid w:val="00356EDD"/>
    <w:rsid w:val="003B2F6A"/>
    <w:rsid w:val="004736F6"/>
    <w:rsid w:val="00512F86"/>
    <w:rsid w:val="00516805"/>
    <w:rsid w:val="005615C9"/>
    <w:rsid w:val="005924B6"/>
    <w:rsid w:val="005D41AF"/>
    <w:rsid w:val="006C66DD"/>
    <w:rsid w:val="007F68D1"/>
    <w:rsid w:val="00867285"/>
    <w:rsid w:val="008E61C5"/>
    <w:rsid w:val="008E7A02"/>
    <w:rsid w:val="009F7315"/>
    <w:rsid w:val="00B129B8"/>
    <w:rsid w:val="00B4060E"/>
    <w:rsid w:val="00B94745"/>
    <w:rsid w:val="00BB38B9"/>
    <w:rsid w:val="00BD15D9"/>
    <w:rsid w:val="00D02010"/>
    <w:rsid w:val="00DF6E2D"/>
    <w:rsid w:val="00F2037F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AFB49"/>
  <w15:chartTrackingRefBased/>
  <w15:docId w15:val="{4099DE42-322E-41EA-880A-27434508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semiHidden/>
    <w:rsid w:val="004736F6"/>
    <w:rPr>
      <w:rFonts w:ascii="Courier New" w:hAnsi="Courier New"/>
      <w:sz w:val="22"/>
    </w:rPr>
  </w:style>
  <w:style w:type="paragraph" w:styleId="Heading1">
    <w:name w:val="heading 1"/>
    <w:aliases w:val="Act Break"/>
    <w:next w:val="Heading2"/>
    <w:autoRedefine/>
    <w:semiHidden/>
    <w:qFormat/>
    <w:rsid w:val="002852C7"/>
    <w:pPr>
      <w:outlineLvl w:val="0"/>
    </w:pPr>
    <w:rPr>
      <w:rFonts w:ascii="Courier New" w:hAnsi="Courier New"/>
      <w:b/>
      <w:vanish/>
      <w:color w:val="0000FF"/>
      <w:sz w:val="22"/>
      <w:u w:val="single"/>
    </w:rPr>
  </w:style>
  <w:style w:type="paragraph" w:styleId="Heading2">
    <w:name w:val="heading 2"/>
    <w:aliases w:val="Summary"/>
    <w:basedOn w:val="sSceneParaphrase"/>
    <w:next w:val="Heading3"/>
    <w:autoRedefine/>
    <w:uiPriority w:val="2"/>
    <w:qFormat/>
    <w:rsid w:val="00061D99"/>
    <w:pPr>
      <w:contextualSpacing/>
    </w:pPr>
    <w:rPr>
      <w:b/>
      <w:vanish w:val="0"/>
      <w:color w:val="0070C0"/>
      <w:u w:val="single"/>
    </w:rPr>
  </w:style>
  <w:style w:type="paragraph" w:styleId="Heading3">
    <w:name w:val="heading 3"/>
    <w:aliases w:val="Slugline"/>
    <w:basedOn w:val="sSlugline"/>
    <w:next w:val="sAction"/>
    <w:autoRedefine/>
    <w:semiHidden/>
    <w:rsid w:val="00FD12DA"/>
    <w:pPr>
      <w:spacing w:after="6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0554E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554E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Dissolve">
    <w:name w:val="sDissolve:"/>
    <w:basedOn w:val="Normal"/>
    <w:next w:val="sSlugline"/>
    <w:uiPriority w:val="1"/>
    <w:qFormat/>
    <w:pPr>
      <w:spacing w:before="240"/>
      <w:jc w:val="right"/>
    </w:pPr>
    <w:rPr>
      <w:caps/>
    </w:rPr>
  </w:style>
  <w:style w:type="paragraph" w:customStyle="1" w:styleId="sSlugline">
    <w:name w:val="sSlugline"/>
    <w:basedOn w:val="Normal"/>
    <w:next w:val="sAction"/>
    <w:qFormat/>
    <w:pPr>
      <w:keepNext/>
      <w:spacing w:before="240"/>
      <w:ind w:left="360" w:right="360"/>
      <w:outlineLvl w:val="2"/>
    </w:pPr>
    <w:rPr>
      <w:caps/>
    </w:rPr>
  </w:style>
  <w:style w:type="paragraph" w:customStyle="1" w:styleId="sCharacterName">
    <w:name w:val="sCharacter Name"/>
    <w:basedOn w:val="Normal"/>
    <w:next w:val="sDialog"/>
    <w:qFormat/>
    <w:pPr>
      <w:keepNext/>
      <w:spacing w:before="240"/>
      <w:ind w:left="3600"/>
    </w:pPr>
    <w:rPr>
      <w:caps/>
    </w:rPr>
  </w:style>
  <w:style w:type="paragraph" w:customStyle="1" w:styleId="sDialog">
    <w:name w:val="sDialog"/>
    <w:basedOn w:val="Normal"/>
    <w:next w:val="sCharacterName"/>
    <w:pPr>
      <w:keepLines/>
      <w:ind w:left="1800" w:right="1800"/>
    </w:pPr>
  </w:style>
  <w:style w:type="paragraph" w:customStyle="1" w:styleId="sAction">
    <w:name w:val="sAction"/>
    <w:basedOn w:val="Normal"/>
    <w:next w:val="sCharacterName"/>
    <w:link w:val="sActionChar"/>
    <w:autoRedefine/>
    <w:qFormat/>
    <w:rsid w:val="000554E1"/>
    <w:pPr>
      <w:spacing w:before="120"/>
      <w:ind w:left="360" w:right="360"/>
      <w:outlineLvl w:val="2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sDirection">
    <w:name w:val="sDirection"/>
    <w:basedOn w:val="Normal"/>
    <w:next w:val="sDialog"/>
    <w:uiPriority w:val="1"/>
    <w:qFormat/>
    <w:pPr>
      <w:keepNext/>
      <w:keepLines/>
      <w:ind w:left="2880" w:right="2880"/>
    </w:pPr>
  </w:style>
  <w:style w:type="paragraph" w:customStyle="1" w:styleId="sDissolveTo">
    <w:name w:val="sDissolveTo:"/>
    <w:basedOn w:val="Normal"/>
    <w:uiPriority w:val="1"/>
    <w:qFormat/>
    <w:pPr>
      <w:spacing w:before="240"/>
      <w:jc w:val="right"/>
    </w:pPr>
    <w:rPr>
      <w:cap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sCutTo">
    <w:name w:val="sCutTo:"/>
    <w:basedOn w:val="Normal"/>
    <w:next w:val="sSlugline"/>
    <w:uiPriority w:val="3"/>
    <w:qFormat/>
    <w:pPr>
      <w:keepNext/>
      <w:spacing w:before="240"/>
      <w:ind w:left="360" w:right="360"/>
    </w:pPr>
    <w:rPr>
      <w:caps/>
    </w:rPr>
  </w:style>
  <w:style w:type="paragraph" w:customStyle="1" w:styleId="sNotes">
    <w:name w:val="sNotes"/>
    <w:basedOn w:val="Normal"/>
    <w:next w:val="sSlugline"/>
    <w:uiPriority w:val="1"/>
    <w:qFormat/>
    <w:pPr>
      <w:spacing w:before="240"/>
      <w:ind w:right="360"/>
      <w:outlineLvl w:val="2"/>
    </w:pPr>
    <w:rPr>
      <w:vanish/>
      <w:color w:val="0000FF"/>
    </w:rPr>
  </w:style>
  <w:style w:type="paragraph" w:customStyle="1" w:styleId="sSecondarySlug">
    <w:name w:val="sSecondarySlug"/>
    <w:basedOn w:val="sSlugline"/>
    <w:next w:val="sAction"/>
    <w:uiPriority w:val="1"/>
    <w:qFormat/>
    <w:pPr>
      <w:outlineLvl w:val="3"/>
    </w:pPr>
  </w:style>
  <w:style w:type="paragraph" w:customStyle="1" w:styleId="ActBreak">
    <w:name w:val="ActBreak"/>
    <w:basedOn w:val="sNotes"/>
    <w:semiHidden/>
    <w:pPr>
      <w:outlineLvl w:val="0"/>
    </w:pPr>
    <w:rPr>
      <w:b/>
      <w:u w:val="single"/>
    </w:rPr>
  </w:style>
  <w:style w:type="paragraph" w:customStyle="1" w:styleId="sSceneParaphrase">
    <w:name w:val="sSceneParaphrase"/>
    <w:basedOn w:val="sNotes"/>
    <w:next w:val="sSlugline"/>
    <w:uiPriority w:val="1"/>
    <w:pPr>
      <w:outlineLvl w:val="1"/>
    </w:pPr>
    <w:rPr>
      <w:color w:val="FF0000"/>
    </w:rPr>
  </w:style>
  <w:style w:type="character" w:customStyle="1" w:styleId="sActionChar">
    <w:name w:val="sAction Char"/>
    <w:link w:val="sAction"/>
    <w:rsid w:val="004736F6"/>
    <w:rPr>
      <w:rFonts w:ascii="Courier New" w:hAnsi="Courier New"/>
      <w:sz w:val="22"/>
    </w:rPr>
  </w:style>
  <w:style w:type="character" w:customStyle="1" w:styleId="Heading4Char">
    <w:name w:val="Heading 4 Char"/>
    <w:link w:val="Heading4"/>
    <w:uiPriority w:val="9"/>
    <w:semiHidden/>
    <w:rsid w:val="00356E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56ED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semiHidden/>
    <w:rsid w:val="000554E1"/>
    <w:rPr>
      <w:rFonts w:ascii="Courier New" w:hAnsi="Courier New"/>
      <w:sz w:val="22"/>
    </w:rPr>
  </w:style>
  <w:style w:type="character" w:styleId="BookTitle">
    <w:name w:val="Book Title"/>
    <w:uiPriority w:val="33"/>
    <w:semiHidden/>
    <w:rsid w:val="006C66D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vallas\Documents\Custom%20Office%20Templates\movi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movie.dotm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Scripts template</vt:lpstr>
    </vt:vector>
  </TitlesOfParts>
  <Company>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Scripts template</dc:title>
  <dc:subject/>
  <dc:creator>Dean Vallas</dc:creator>
  <cp:keywords/>
  <cp:lastModifiedBy>Dean Vallas</cp:lastModifiedBy>
  <cp:revision>1</cp:revision>
  <cp:lastPrinted>1900-01-01T08:00:00Z</cp:lastPrinted>
  <dcterms:created xsi:type="dcterms:W3CDTF">2020-11-16T18:52:00Z</dcterms:created>
  <dcterms:modified xsi:type="dcterms:W3CDTF">2020-11-16T20:36:00Z</dcterms:modified>
</cp:coreProperties>
</file>